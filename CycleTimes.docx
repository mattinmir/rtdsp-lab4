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786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622104" w:rsidTr="00622104">
        <w:tc>
          <w:tcPr>
            <w:tcW w:w="901" w:type="dxa"/>
          </w:tcPr>
          <w:p w:rsidR="00622104" w:rsidRDefault="00622104">
            <w:r>
              <w:t>Optimisation\algorithm</w:t>
            </w:r>
          </w:p>
        </w:tc>
        <w:tc>
          <w:tcPr>
            <w:tcW w:w="901" w:type="dxa"/>
          </w:tcPr>
          <w:p w:rsidR="00622104" w:rsidRDefault="00622104">
            <w:proofErr w:type="spellStart"/>
            <w:r>
              <w:t>Non_circ</w:t>
            </w:r>
            <w:proofErr w:type="spellEnd"/>
          </w:p>
        </w:tc>
        <w:tc>
          <w:tcPr>
            <w:tcW w:w="901" w:type="dxa"/>
          </w:tcPr>
          <w:p w:rsidR="00622104" w:rsidRDefault="00622104">
            <w:r>
              <w:t>Circ_FIR1</w:t>
            </w:r>
          </w:p>
        </w:tc>
        <w:tc>
          <w:tcPr>
            <w:tcW w:w="901" w:type="dxa"/>
          </w:tcPr>
          <w:p w:rsidR="00622104" w:rsidRDefault="00622104">
            <w:r>
              <w:t>Circ_FIR2</w:t>
            </w:r>
          </w:p>
        </w:tc>
        <w:tc>
          <w:tcPr>
            <w:tcW w:w="902" w:type="dxa"/>
          </w:tcPr>
          <w:p w:rsidR="00622104" w:rsidRDefault="00622104">
            <w:r>
              <w:t>Circ_</w:t>
            </w:r>
            <w:r>
              <w:t>FIR3</w:t>
            </w:r>
          </w:p>
        </w:tc>
        <w:tc>
          <w:tcPr>
            <w:tcW w:w="902" w:type="dxa"/>
          </w:tcPr>
          <w:p w:rsidR="00622104" w:rsidRDefault="00622104">
            <w:r>
              <w:t>Circ_</w:t>
            </w:r>
            <w:r>
              <w:t>FIR4</w:t>
            </w:r>
          </w:p>
        </w:tc>
        <w:tc>
          <w:tcPr>
            <w:tcW w:w="902" w:type="dxa"/>
          </w:tcPr>
          <w:p w:rsidR="00622104" w:rsidRDefault="00622104">
            <w:r>
              <w:t>Circ_</w:t>
            </w:r>
            <w:r>
              <w:t>FIR5</w:t>
            </w:r>
          </w:p>
        </w:tc>
        <w:tc>
          <w:tcPr>
            <w:tcW w:w="902" w:type="dxa"/>
          </w:tcPr>
          <w:p w:rsidR="00622104" w:rsidRDefault="00622104">
            <w:r>
              <w:t>Circ_</w:t>
            </w:r>
            <w:r>
              <w:t>FIR6</w:t>
            </w:r>
          </w:p>
        </w:tc>
        <w:tc>
          <w:tcPr>
            <w:tcW w:w="902" w:type="dxa"/>
          </w:tcPr>
          <w:p w:rsidR="00622104" w:rsidRDefault="00622104" w:rsidP="00622104">
            <w:r>
              <w:t>Circ_FIR</w:t>
            </w:r>
            <w:r>
              <w:t>7</w:t>
            </w:r>
          </w:p>
        </w:tc>
        <w:tc>
          <w:tcPr>
            <w:tcW w:w="902" w:type="dxa"/>
          </w:tcPr>
          <w:p w:rsidR="00622104" w:rsidRDefault="00622104" w:rsidP="00622104">
            <w:r>
              <w:t>Circ_FIR</w:t>
            </w:r>
            <w:r>
              <w:t>8</w:t>
            </w:r>
          </w:p>
        </w:tc>
      </w:tr>
      <w:tr w:rsidR="00622104" w:rsidTr="00622104">
        <w:tc>
          <w:tcPr>
            <w:tcW w:w="901" w:type="dxa"/>
          </w:tcPr>
          <w:p w:rsidR="00622104" w:rsidRDefault="00622104">
            <w:r>
              <w:t>None</w:t>
            </w:r>
          </w:p>
        </w:tc>
        <w:tc>
          <w:tcPr>
            <w:tcW w:w="901" w:type="dxa"/>
          </w:tcPr>
          <w:p w:rsidR="00622104" w:rsidRDefault="00622104"/>
        </w:tc>
        <w:tc>
          <w:tcPr>
            <w:tcW w:w="901" w:type="dxa"/>
          </w:tcPr>
          <w:p w:rsidR="00622104" w:rsidRDefault="00622104"/>
        </w:tc>
        <w:tc>
          <w:tcPr>
            <w:tcW w:w="901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</w:tr>
      <w:tr w:rsidR="00622104" w:rsidTr="00622104">
        <w:tc>
          <w:tcPr>
            <w:tcW w:w="901" w:type="dxa"/>
          </w:tcPr>
          <w:p w:rsidR="00622104" w:rsidRDefault="00622104">
            <w:r>
              <w:t>-O0</w:t>
            </w:r>
          </w:p>
        </w:tc>
        <w:tc>
          <w:tcPr>
            <w:tcW w:w="901" w:type="dxa"/>
          </w:tcPr>
          <w:p w:rsidR="00622104" w:rsidRDefault="00622104"/>
        </w:tc>
        <w:tc>
          <w:tcPr>
            <w:tcW w:w="901" w:type="dxa"/>
          </w:tcPr>
          <w:p w:rsidR="00622104" w:rsidRDefault="00622104"/>
        </w:tc>
        <w:tc>
          <w:tcPr>
            <w:tcW w:w="901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</w:tr>
      <w:tr w:rsidR="00622104" w:rsidTr="00622104">
        <w:tc>
          <w:tcPr>
            <w:tcW w:w="901" w:type="dxa"/>
          </w:tcPr>
          <w:p w:rsidR="00622104" w:rsidRDefault="00622104">
            <w:r>
              <w:t>-O2</w:t>
            </w:r>
          </w:p>
        </w:tc>
        <w:tc>
          <w:tcPr>
            <w:tcW w:w="901" w:type="dxa"/>
          </w:tcPr>
          <w:p w:rsidR="00622104" w:rsidRDefault="00622104">
            <w:r>
              <w:t>996</w:t>
            </w:r>
          </w:p>
        </w:tc>
        <w:tc>
          <w:tcPr>
            <w:tcW w:w="901" w:type="dxa"/>
          </w:tcPr>
          <w:p w:rsidR="00622104" w:rsidRDefault="00622104">
            <w:r>
              <w:t>1353</w:t>
            </w:r>
          </w:p>
        </w:tc>
        <w:tc>
          <w:tcPr>
            <w:tcW w:w="901" w:type="dxa"/>
          </w:tcPr>
          <w:p w:rsidR="00622104" w:rsidRDefault="00622104">
            <w:r>
              <w:t>1643</w:t>
            </w:r>
            <w:bookmarkStart w:id="0" w:name="_GoBack"/>
            <w:bookmarkEnd w:id="0"/>
          </w:p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  <w:tc>
          <w:tcPr>
            <w:tcW w:w="902" w:type="dxa"/>
          </w:tcPr>
          <w:p w:rsidR="00622104" w:rsidRDefault="00622104"/>
        </w:tc>
      </w:tr>
    </w:tbl>
    <w:p w:rsidR="00523AB4" w:rsidRDefault="00523AB4"/>
    <w:sectPr w:rsidR="0052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04"/>
    <w:rsid w:val="00523AB4"/>
    <w:rsid w:val="00560042"/>
    <w:rsid w:val="00622104"/>
    <w:rsid w:val="00666B70"/>
    <w:rsid w:val="008C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85ABA-6DE0-4C10-BA07-EFA868ED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4438B683</Template>
  <TotalTime>18</TotalTime>
  <Pages>1</Pages>
  <Words>25</Words>
  <Characters>143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Mir-Tahmasebi, Mattin</dc:creator>
  <cp:keywords/>
  <dc:description/>
  <cp:lastModifiedBy>Mir-Tahmasebi, Mattin</cp:lastModifiedBy>
  <cp:revision>1</cp:revision>
  <dcterms:created xsi:type="dcterms:W3CDTF">2016-02-25T15:31:00Z</dcterms:created>
  <dcterms:modified xsi:type="dcterms:W3CDTF">2016-02-25T15:49:00Z</dcterms:modified>
</cp:coreProperties>
</file>